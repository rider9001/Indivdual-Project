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FDD8E" w14:textId="77777777" w:rsidR="007376E0" w:rsidRPr="00110FD2" w:rsidRDefault="007376E0" w:rsidP="007376E0">
      <w:pPr>
        <w:pStyle w:val="TitlePage"/>
      </w:pPr>
      <w:r w:rsidRPr="00110FD2">
        <w:t>Electronics and Computer Science</w:t>
      </w:r>
    </w:p>
    <w:p w14:paraId="6483804D" w14:textId="77777777" w:rsidR="00FA3612" w:rsidRPr="00110FD2" w:rsidRDefault="007376E0" w:rsidP="007376E0">
      <w:pPr>
        <w:pStyle w:val="TitlePage"/>
      </w:pPr>
      <w:r>
        <w:t xml:space="preserve">Faculty of </w:t>
      </w:r>
      <w:r w:rsidR="00344F7D" w:rsidRPr="00344F7D">
        <w:t>Engineering and Physical Sciences</w:t>
      </w:r>
    </w:p>
    <w:p w14:paraId="23DE0382" w14:textId="77777777" w:rsidR="00FA3612" w:rsidRPr="00110FD2" w:rsidRDefault="00FA3612" w:rsidP="007B14C3">
      <w:pPr>
        <w:pStyle w:val="TitlePage"/>
      </w:pPr>
      <w:r w:rsidRPr="00110FD2">
        <w:t>University of Southampton</w:t>
      </w:r>
    </w:p>
    <w:p w14:paraId="17395D88" w14:textId="77777777" w:rsidR="00FA3612" w:rsidRDefault="00FA3612" w:rsidP="007B14C3">
      <w:pPr>
        <w:pStyle w:val="TitlePage"/>
      </w:pPr>
    </w:p>
    <w:p w14:paraId="0EC5F2F1" w14:textId="77777777" w:rsidR="00110FD2" w:rsidRDefault="00110FD2" w:rsidP="007B14C3">
      <w:pPr>
        <w:pStyle w:val="TitlePage"/>
      </w:pPr>
    </w:p>
    <w:p w14:paraId="5B05B46E" w14:textId="77777777" w:rsidR="00110FD2" w:rsidRDefault="00110FD2" w:rsidP="007B14C3">
      <w:pPr>
        <w:pStyle w:val="TitlePage"/>
      </w:pPr>
    </w:p>
    <w:p w14:paraId="04E7D899" w14:textId="77777777" w:rsidR="00110FD2" w:rsidRDefault="00110FD2" w:rsidP="007B14C3">
      <w:pPr>
        <w:pStyle w:val="TitlePage"/>
      </w:pPr>
    </w:p>
    <w:p w14:paraId="4D6D29FE" w14:textId="77777777" w:rsidR="00110FD2" w:rsidRPr="00110FD2" w:rsidRDefault="00110FD2" w:rsidP="007B14C3">
      <w:pPr>
        <w:pStyle w:val="TitlePage"/>
      </w:pPr>
    </w:p>
    <w:p w14:paraId="6FF0C8E4" w14:textId="427DC1FA" w:rsidR="00FA3612" w:rsidRPr="00110FD2" w:rsidRDefault="008B2619" w:rsidP="007B14C3">
      <w:pPr>
        <w:pStyle w:val="TitlePage"/>
      </w:pPr>
      <w:r>
        <w:t>Edward Davies</w:t>
      </w:r>
    </w:p>
    <w:p w14:paraId="0357C7F2" w14:textId="77777777" w:rsidR="00FA3612" w:rsidRPr="00110FD2" w:rsidRDefault="00FA3612" w:rsidP="007B14C3">
      <w:pPr>
        <w:pStyle w:val="TitlePage"/>
      </w:pPr>
    </w:p>
    <w:p w14:paraId="599E3ECB" w14:textId="473BBB0D" w:rsidR="00FA3612" w:rsidRPr="00110FD2" w:rsidRDefault="008B2619" w:rsidP="007B14C3">
      <w:pPr>
        <w:pStyle w:val="TitlePage"/>
      </w:pPr>
      <w:r>
        <w:t>12/12/2022</w:t>
      </w:r>
    </w:p>
    <w:p w14:paraId="26DBCE36" w14:textId="77777777" w:rsidR="00FA3612" w:rsidRDefault="00FA3612" w:rsidP="007B14C3">
      <w:pPr>
        <w:pStyle w:val="TitlePage"/>
      </w:pPr>
    </w:p>
    <w:p w14:paraId="5982A6A3" w14:textId="77777777" w:rsidR="00110FD2" w:rsidRPr="00110FD2" w:rsidRDefault="00110FD2" w:rsidP="007B14C3">
      <w:pPr>
        <w:pStyle w:val="TitlePage"/>
      </w:pPr>
    </w:p>
    <w:p w14:paraId="17965CA1" w14:textId="7AD483FC" w:rsidR="00FA3612" w:rsidRDefault="008B2619" w:rsidP="007B14C3">
      <w:pPr>
        <w:pStyle w:val="TitlePage"/>
      </w:pPr>
      <w:r>
        <w:t>V</w:t>
      </w:r>
      <w:r w:rsidRPr="006335E2">
        <w:t>ehicle speed tracking using low level image processing</w:t>
      </w:r>
    </w:p>
    <w:p w14:paraId="7E6C5012" w14:textId="77777777" w:rsidR="00110FD2" w:rsidRDefault="00110FD2" w:rsidP="007B14C3">
      <w:pPr>
        <w:pStyle w:val="TitlePage"/>
      </w:pPr>
    </w:p>
    <w:p w14:paraId="1C48BC9A" w14:textId="77777777" w:rsidR="00110FD2" w:rsidRDefault="00110FD2" w:rsidP="007B14C3">
      <w:pPr>
        <w:pStyle w:val="TitlePage"/>
      </w:pPr>
    </w:p>
    <w:p w14:paraId="2D780F60" w14:textId="77777777" w:rsidR="00110FD2" w:rsidRDefault="00110FD2" w:rsidP="007B14C3">
      <w:pPr>
        <w:pStyle w:val="TitlePage"/>
      </w:pPr>
    </w:p>
    <w:p w14:paraId="71F2AEE3" w14:textId="77777777" w:rsidR="00110FD2" w:rsidRDefault="00110FD2" w:rsidP="007B14C3">
      <w:pPr>
        <w:pStyle w:val="TitlePage"/>
      </w:pPr>
    </w:p>
    <w:p w14:paraId="062C3294" w14:textId="77777777" w:rsidR="00110FD2" w:rsidRDefault="00110FD2" w:rsidP="007B14C3">
      <w:pPr>
        <w:pStyle w:val="TitlePage"/>
      </w:pPr>
    </w:p>
    <w:p w14:paraId="689D11D5" w14:textId="77777777" w:rsidR="00110FD2" w:rsidRPr="00110FD2" w:rsidRDefault="00110FD2" w:rsidP="007B14C3">
      <w:pPr>
        <w:pStyle w:val="TitlePage"/>
      </w:pPr>
    </w:p>
    <w:p w14:paraId="6CC20FD0" w14:textId="4FD2E38F" w:rsidR="00FA3612" w:rsidRPr="00110FD2" w:rsidRDefault="00FA3612" w:rsidP="007B14C3">
      <w:pPr>
        <w:pStyle w:val="TitlePage"/>
      </w:pPr>
      <w:r w:rsidRPr="00110FD2">
        <w:t xml:space="preserve">Project supervisor: </w:t>
      </w:r>
      <w:r w:rsidR="008B2619">
        <w:t>Prof. Paul Lewin</w:t>
      </w:r>
    </w:p>
    <w:p w14:paraId="6BE58CEE" w14:textId="77777777" w:rsidR="00FA3612" w:rsidRPr="00110FD2" w:rsidRDefault="00FA3612" w:rsidP="007B14C3">
      <w:pPr>
        <w:pStyle w:val="TitlePage"/>
      </w:pPr>
      <w:r w:rsidRPr="00110FD2">
        <w:t>Second examiner: &lt;2</w:t>
      </w:r>
      <w:r w:rsidRPr="00110FD2">
        <w:rPr>
          <w:vertAlign w:val="superscript"/>
        </w:rPr>
        <w:t>nd</w:t>
      </w:r>
      <w:r w:rsidRPr="00110FD2">
        <w:t xml:space="preserve"> Examiner&gt;</w:t>
      </w:r>
    </w:p>
    <w:p w14:paraId="605C75BA" w14:textId="77777777" w:rsidR="00FA3612" w:rsidRDefault="00FA3612" w:rsidP="007B14C3">
      <w:pPr>
        <w:pStyle w:val="TitlePage"/>
      </w:pPr>
    </w:p>
    <w:p w14:paraId="561D56BB" w14:textId="77777777" w:rsidR="00110FD2" w:rsidRPr="00110FD2" w:rsidRDefault="00110FD2" w:rsidP="007B14C3">
      <w:pPr>
        <w:pStyle w:val="TitlePage"/>
      </w:pPr>
    </w:p>
    <w:p w14:paraId="3E952EEE" w14:textId="77777777" w:rsidR="00FA3612" w:rsidRPr="00110FD2" w:rsidRDefault="00140028" w:rsidP="007B14C3">
      <w:pPr>
        <w:pStyle w:val="TitlePage"/>
      </w:pPr>
      <w:r>
        <w:t>A project progress</w:t>
      </w:r>
      <w:r w:rsidR="00110FD2">
        <w:t xml:space="preserve"> report submitted for the award </w:t>
      </w:r>
      <w:r w:rsidR="00FA3612" w:rsidRPr="00110FD2">
        <w:t>of</w:t>
      </w:r>
    </w:p>
    <w:p w14:paraId="7C3648FC" w14:textId="05EF62C6" w:rsidR="007B14C3" w:rsidRDefault="006165EB" w:rsidP="007B14C3">
      <w:pPr>
        <w:pStyle w:val="TitlePage"/>
      </w:pPr>
      <w:r>
        <w:t xml:space="preserve">BEng Electrical and Electronic </w:t>
      </w:r>
      <w:r w:rsidR="003536CA">
        <w:t>engineering</w:t>
      </w:r>
    </w:p>
    <w:p w14:paraId="53CF3F0D" w14:textId="7C2C7E39" w:rsidR="00FA3612" w:rsidRDefault="00FA3612" w:rsidP="004F0576">
      <w:pPr>
        <w:pStyle w:val="OtherHeadernonumbering"/>
      </w:pPr>
      <w:bookmarkStart w:id="0" w:name="_Toc77153123"/>
      <w:bookmarkStart w:id="1" w:name="_Toc77153389"/>
      <w:bookmarkStart w:id="2" w:name="_Toc77153927"/>
      <w:bookmarkStart w:id="3" w:name="_Toc77155402"/>
      <w:r w:rsidRPr="00292D7F">
        <w:lastRenderedPageBreak/>
        <w:t>Abstrac</w:t>
      </w:r>
      <w:bookmarkEnd w:id="0"/>
      <w:bookmarkEnd w:id="1"/>
      <w:bookmarkEnd w:id="2"/>
      <w:bookmarkEnd w:id="3"/>
      <w:r w:rsidR="004F0576">
        <w:t>t</w:t>
      </w:r>
    </w:p>
    <w:p w14:paraId="10D41C61" w14:textId="267CCE47" w:rsidR="00233692" w:rsidRDefault="008A1500">
      <w:r>
        <w:t>Speed cameras have been in use in the UK for over 25 years, with their use growing</w:t>
      </w:r>
      <w:r w:rsidR="003421B8">
        <w:t xml:space="preserve"> </w:t>
      </w:r>
      <w:r>
        <w:t>in built up areas. Despite this there are still rural sections of the country that complain of repeated dangerous driving across local roads. The main issue with installing speed cameras in these areas is both the high expense and power usage of these devices, and their high visibility simply shifting speeding onto</w:t>
      </w:r>
      <w:r w:rsidR="00503335">
        <w:t xml:space="preserve"> </w:t>
      </w:r>
      <w:r w:rsidR="00503335">
        <w:t>similar rural</w:t>
      </w:r>
      <w:r>
        <w:t xml:space="preserve"> roads nearby.</w:t>
      </w:r>
      <w:r w:rsidR="00AF3D75">
        <w:t xml:space="preserve"> </w:t>
      </w:r>
      <w:r w:rsidR="00233692">
        <w:t xml:space="preserve">Additionally, all </w:t>
      </w:r>
      <w:r w:rsidR="00BB316C">
        <w:t>devices</w:t>
      </w:r>
      <w:r w:rsidR="00233692">
        <w:t xml:space="preserve"> that use radar for speed detection are vulnerable to radar jamming devices which can scramble or overpower a detector to give a false reading of speed.</w:t>
      </w:r>
    </w:p>
    <w:p w14:paraId="1603CCC8" w14:textId="2AD3C37D" w:rsidR="00AF3D75" w:rsidRDefault="00AF3D75"/>
    <w:p w14:paraId="18FF5A0B" w14:textId="72D50DD7" w:rsidR="00AF3D75" w:rsidRDefault="00AF3D75">
      <w:r>
        <w:t xml:space="preserve">A proposed solution could be to provide a cheap and low-profile </w:t>
      </w:r>
      <w:r w:rsidR="00FA7B6A">
        <w:t>speed detection</w:t>
      </w:r>
      <w:r>
        <w:t xml:space="preserve"> system for installation in rural areas. Full radar</w:t>
      </w:r>
      <w:r w:rsidR="00EC7C41">
        <w:t>-based</w:t>
      </w:r>
      <w:r>
        <w:t xml:space="preserve"> detection systems are inadequate for this, due to the often large and visible detection circuits needed</w:t>
      </w:r>
      <w:r w:rsidR="00D54205">
        <w:t>,</w:t>
      </w:r>
      <w:r>
        <w:t xml:space="preserve"> and the cost of installing even a low power radar device.</w:t>
      </w:r>
      <w:r w:rsidR="009720BC">
        <w:t xml:space="preserve"> </w:t>
      </w:r>
    </w:p>
    <w:p w14:paraId="5990CE79" w14:textId="2FD6644F" w:rsidR="009720BC" w:rsidRDefault="009720BC"/>
    <w:p w14:paraId="4ED2EBD0" w14:textId="66D4BD45" w:rsidR="009720BC" w:rsidRDefault="009720BC">
      <w:r>
        <w:t xml:space="preserve">However, a device which uses images taken from a digital camera could solve these issues, being both cheap and low power. Hence the task of this project is to develop, implement and prototype a system capable of detecting a vehicle and determining its speed in semi-real time to store </w:t>
      </w:r>
      <w:r w:rsidR="00457E59">
        <w:t>vehicle</w:t>
      </w:r>
      <w:r>
        <w:t xml:space="preserve"> information for suspected offences.</w:t>
      </w:r>
    </w:p>
    <w:p w14:paraId="11EFC0FD" w14:textId="77777777" w:rsidR="009720BC" w:rsidRDefault="009720BC"/>
    <w:p w14:paraId="71AD6B4C" w14:textId="1C34F6AE" w:rsidR="00FA3612" w:rsidRDefault="00FA3612" w:rsidP="007B14C3">
      <w:pPr>
        <w:pStyle w:val="OtherHeadernonumbering"/>
      </w:pPr>
      <w:bookmarkStart w:id="4" w:name="_Toc77153124"/>
      <w:bookmarkStart w:id="5" w:name="_Toc77153390"/>
      <w:bookmarkStart w:id="6" w:name="_Toc77153928"/>
      <w:bookmarkStart w:id="7" w:name="_Toc77155403"/>
      <w:r w:rsidRPr="00137F67">
        <w:lastRenderedPageBreak/>
        <w:t>Contents</w:t>
      </w:r>
      <w:bookmarkEnd w:id="4"/>
      <w:bookmarkEnd w:id="5"/>
      <w:bookmarkEnd w:id="6"/>
      <w:bookmarkEnd w:id="7"/>
    </w:p>
    <w:bookmarkStart w:id="8" w:name="_Toc77153391"/>
    <w:bookmarkStart w:id="9" w:name="_Toc77153929"/>
    <w:p w14:paraId="24FA3C39" w14:textId="77777777" w:rsidR="00140028" w:rsidRDefault="000C1CF0">
      <w:pPr>
        <w:pStyle w:val="TOC1"/>
        <w:rPr>
          <w:noProof/>
        </w:rPr>
      </w:pPr>
      <w:r>
        <w:fldChar w:fldCharType="begin"/>
      </w:r>
      <w:r>
        <w:instrText xml:space="preserve"> TOC \o "1-3" \h \z \t "Appendix Header,1,Other Header (no numbering),1" </w:instrText>
      </w:r>
      <w:r>
        <w:fldChar w:fldCharType="separate"/>
      </w:r>
      <w:hyperlink w:anchor="_Toc77155402" w:history="1">
        <w:r w:rsidR="00140028" w:rsidRPr="005216E1">
          <w:rPr>
            <w:rStyle w:val="Hyperlink"/>
            <w:noProof/>
          </w:rPr>
          <w:t>Abstract</w:t>
        </w:r>
        <w:r w:rsidR="00140028">
          <w:rPr>
            <w:noProof/>
            <w:webHidden/>
          </w:rPr>
          <w:tab/>
        </w:r>
        <w:r w:rsidR="00140028">
          <w:rPr>
            <w:noProof/>
            <w:webHidden/>
          </w:rPr>
          <w:fldChar w:fldCharType="begin"/>
        </w:r>
        <w:r w:rsidR="00140028">
          <w:rPr>
            <w:noProof/>
            <w:webHidden/>
          </w:rPr>
          <w:instrText xml:space="preserve"> PAGEREF _Toc77155402 \h </w:instrText>
        </w:r>
        <w:r w:rsidR="00140028">
          <w:rPr>
            <w:noProof/>
            <w:webHidden/>
          </w:rPr>
        </w:r>
        <w:r w:rsidR="00140028">
          <w:rPr>
            <w:noProof/>
            <w:webHidden/>
          </w:rPr>
          <w:fldChar w:fldCharType="separate"/>
        </w:r>
        <w:r w:rsidR="00344F7D">
          <w:rPr>
            <w:noProof/>
            <w:webHidden/>
          </w:rPr>
          <w:t>2</w:t>
        </w:r>
        <w:r w:rsidR="00140028">
          <w:rPr>
            <w:noProof/>
            <w:webHidden/>
          </w:rPr>
          <w:fldChar w:fldCharType="end"/>
        </w:r>
      </w:hyperlink>
    </w:p>
    <w:p w14:paraId="2EE5199F" w14:textId="77777777" w:rsidR="00140028" w:rsidRDefault="000313B7">
      <w:pPr>
        <w:pStyle w:val="TOC1"/>
        <w:rPr>
          <w:noProof/>
        </w:rPr>
      </w:pPr>
      <w:hyperlink w:anchor="_Toc77155403" w:history="1">
        <w:r w:rsidR="00140028" w:rsidRPr="005216E1">
          <w:rPr>
            <w:rStyle w:val="Hyperlink"/>
            <w:noProof/>
          </w:rPr>
          <w:t>Contents</w:t>
        </w:r>
        <w:r w:rsidR="00140028">
          <w:rPr>
            <w:noProof/>
            <w:webHidden/>
          </w:rPr>
          <w:tab/>
        </w:r>
        <w:r w:rsidR="00140028">
          <w:rPr>
            <w:noProof/>
            <w:webHidden/>
          </w:rPr>
          <w:fldChar w:fldCharType="begin"/>
        </w:r>
        <w:r w:rsidR="00140028">
          <w:rPr>
            <w:noProof/>
            <w:webHidden/>
          </w:rPr>
          <w:instrText xml:space="preserve"> PAGEREF _Toc77155403 \h </w:instrText>
        </w:r>
        <w:r w:rsidR="00140028">
          <w:rPr>
            <w:noProof/>
            <w:webHidden/>
          </w:rPr>
        </w:r>
        <w:r w:rsidR="00140028">
          <w:rPr>
            <w:noProof/>
            <w:webHidden/>
          </w:rPr>
          <w:fldChar w:fldCharType="separate"/>
        </w:r>
        <w:r w:rsidR="00344F7D">
          <w:rPr>
            <w:noProof/>
            <w:webHidden/>
          </w:rPr>
          <w:t>2</w:t>
        </w:r>
        <w:r w:rsidR="00140028">
          <w:rPr>
            <w:noProof/>
            <w:webHidden/>
          </w:rPr>
          <w:fldChar w:fldCharType="end"/>
        </w:r>
      </w:hyperlink>
    </w:p>
    <w:p w14:paraId="2614A41B" w14:textId="77777777" w:rsidR="00140028" w:rsidRDefault="000313B7">
      <w:pPr>
        <w:pStyle w:val="TOC1"/>
        <w:rPr>
          <w:noProof/>
        </w:rPr>
      </w:pPr>
      <w:hyperlink w:anchor="_Toc77155404" w:history="1">
        <w:r w:rsidR="00140028" w:rsidRPr="005216E1">
          <w:rPr>
            <w:rStyle w:val="Hyperlink"/>
            <w:noProof/>
          </w:rPr>
          <w:t>1</w:t>
        </w:r>
        <w:r w:rsidR="00140028">
          <w:rPr>
            <w:noProof/>
          </w:rPr>
          <w:tab/>
        </w:r>
        <w:r w:rsidR="00140028" w:rsidRPr="005216E1">
          <w:rPr>
            <w:rStyle w:val="Hyperlink"/>
            <w:noProof/>
          </w:rPr>
          <w:t>Project Goals</w:t>
        </w:r>
        <w:r w:rsidR="00140028">
          <w:rPr>
            <w:noProof/>
            <w:webHidden/>
          </w:rPr>
          <w:tab/>
        </w:r>
        <w:r w:rsidR="00140028">
          <w:rPr>
            <w:noProof/>
            <w:webHidden/>
          </w:rPr>
          <w:fldChar w:fldCharType="begin"/>
        </w:r>
        <w:r w:rsidR="00140028">
          <w:rPr>
            <w:noProof/>
            <w:webHidden/>
          </w:rPr>
          <w:instrText xml:space="preserve"> PAGEREF _Toc77155404 \h </w:instrText>
        </w:r>
        <w:r w:rsidR="00140028">
          <w:rPr>
            <w:noProof/>
            <w:webHidden/>
          </w:rPr>
        </w:r>
        <w:r w:rsidR="00140028">
          <w:rPr>
            <w:noProof/>
            <w:webHidden/>
          </w:rPr>
          <w:fldChar w:fldCharType="separate"/>
        </w:r>
        <w:r w:rsidR="00344F7D">
          <w:rPr>
            <w:noProof/>
            <w:webHidden/>
          </w:rPr>
          <w:t>2</w:t>
        </w:r>
        <w:r w:rsidR="00140028">
          <w:rPr>
            <w:noProof/>
            <w:webHidden/>
          </w:rPr>
          <w:fldChar w:fldCharType="end"/>
        </w:r>
      </w:hyperlink>
    </w:p>
    <w:p w14:paraId="00E87442" w14:textId="77777777" w:rsidR="00140028" w:rsidRDefault="000313B7">
      <w:pPr>
        <w:pStyle w:val="TOC1"/>
        <w:rPr>
          <w:noProof/>
        </w:rPr>
      </w:pPr>
      <w:hyperlink w:anchor="_Toc77155405" w:history="1">
        <w:r w:rsidR="00140028" w:rsidRPr="005216E1">
          <w:rPr>
            <w:rStyle w:val="Hyperlink"/>
            <w:noProof/>
          </w:rPr>
          <w:t>2</w:t>
        </w:r>
        <w:r w:rsidR="00140028">
          <w:rPr>
            <w:noProof/>
          </w:rPr>
          <w:tab/>
        </w:r>
        <w:r w:rsidR="00140028" w:rsidRPr="005216E1">
          <w:rPr>
            <w:rStyle w:val="Hyperlink"/>
            <w:noProof/>
          </w:rPr>
          <w:t>Background and report of literature search</w:t>
        </w:r>
        <w:r w:rsidR="00140028">
          <w:rPr>
            <w:noProof/>
            <w:webHidden/>
          </w:rPr>
          <w:tab/>
        </w:r>
        <w:r w:rsidR="00140028">
          <w:rPr>
            <w:noProof/>
            <w:webHidden/>
          </w:rPr>
          <w:fldChar w:fldCharType="begin"/>
        </w:r>
        <w:r w:rsidR="00140028">
          <w:rPr>
            <w:noProof/>
            <w:webHidden/>
          </w:rPr>
          <w:instrText xml:space="preserve"> PAGEREF _Toc77155405 \h </w:instrText>
        </w:r>
        <w:r w:rsidR="00140028">
          <w:rPr>
            <w:noProof/>
            <w:webHidden/>
          </w:rPr>
        </w:r>
        <w:r w:rsidR="00140028">
          <w:rPr>
            <w:noProof/>
            <w:webHidden/>
          </w:rPr>
          <w:fldChar w:fldCharType="separate"/>
        </w:r>
        <w:r w:rsidR="00344F7D">
          <w:rPr>
            <w:noProof/>
            <w:webHidden/>
          </w:rPr>
          <w:t>2</w:t>
        </w:r>
        <w:r w:rsidR="00140028">
          <w:rPr>
            <w:noProof/>
            <w:webHidden/>
          </w:rPr>
          <w:fldChar w:fldCharType="end"/>
        </w:r>
      </w:hyperlink>
    </w:p>
    <w:p w14:paraId="70C0B049" w14:textId="77777777" w:rsidR="00140028" w:rsidRDefault="000313B7">
      <w:pPr>
        <w:pStyle w:val="TOC1"/>
        <w:rPr>
          <w:noProof/>
        </w:rPr>
      </w:pPr>
      <w:hyperlink w:anchor="_Toc77155406" w:history="1">
        <w:r w:rsidR="00140028" w:rsidRPr="005216E1">
          <w:rPr>
            <w:rStyle w:val="Hyperlink"/>
            <w:noProof/>
          </w:rPr>
          <w:t>3</w:t>
        </w:r>
        <w:r w:rsidR="00140028">
          <w:rPr>
            <w:noProof/>
          </w:rPr>
          <w:tab/>
        </w:r>
        <w:r w:rsidR="00140028" w:rsidRPr="005216E1">
          <w:rPr>
            <w:rStyle w:val="Hyperlink"/>
            <w:noProof/>
          </w:rPr>
          <w:t>Report on Technical Progress</w:t>
        </w:r>
        <w:r w:rsidR="00140028">
          <w:rPr>
            <w:noProof/>
            <w:webHidden/>
          </w:rPr>
          <w:tab/>
        </w:r>
        <w:r w:rsidR="00140028">
          <w:rPr>
            <w:noProof/>
            <w:webHidden/>
          </w:rPr>
          <w:fldChar w:fldCharType="begin"/>
        </w:r>
        <w:r w:rsidR="00140028">
          <w:rPr>
            <w:noProof/>
            <w:webHidden/>
          </w:rPr>
          <w:instrText xml:space="preserve"> PAGEREF _Toc77155406 \h </w:instrText>
        </w:r>
        <w:r w:rsidR="00140028">
          <w:rPr>
            <w:noProof/>
            <w:webHidden/>
          </w:rPr>
        </w:r>
        <w:r w:rsidR="00140028">
          <w:rPr>
            <w:noProof/>
            <w:webHidden/>
          </w:rPr>
          <w:fldChar w:fldCharType="separate"/>
        </w:r>
        <w:r w:rsidR="00344F7D">
          <w:rPr>
            <w:noProof/>
            <w:webHidden/>
          </w:rPr>
          <w:t>2</w:t>
        </w:r>
        <w:r w:rsidR="00140028">
          <w:rPr>
            <w:noProof/>
            <w:webHidden/>
          </w:rPr>
          <w:fldChar w:fldCharType="end"/>
        </w:r>
      </w:hyperlink>
    </w:p>
    <w:p w14:paraId="2B37D616" w14:textId="77777777" w:rsidR="00140028" w:rsidRDefault="000313B7">
      <w:pPr>
        <w:pStyle w:val="TOC1"/>
        <w:rPr>
          <w:noProof/>
        </w:rPr>
      </w:pPr>
      <w:hyperlink w:anchor="_Toc77155407" w:history="1">
        <w:r w:rsidR="00140028" w:rsidRPr="005216E1">
          <w:rPr>
            <w:rStyle w:val="Hyperlink"/>
            <w:noProof/>
          </w:rPr>
          <w:t>4</w:t>
        </w:r>
        <w:r w:rsidR="00140028">
          <w:rPr>
            <w:noProof/>
          </w:rPr>
          <w:tab/>
        </w:r>
        <w:r w:rsidR="00140028" w:rsidRPr="005216E1">
          <w:rPr>
            <w:rStyle w:val="Hyperlink"/>
            <w:noProof/>
          </w:rPr>
          <w:t>Plan of remaining work</w:t>
        </w:r>
        <w:r w:rsidR="00140028">
          <w:rPr>
            <w:noProof/>
            <w:webHidden/>
          </w:rPr>
          <w:tab/>
        </w:r>
        <w:r w:rsidR="00140028">
          <w:rPr>
            <w:noProof/>
            <w:webHidden/>
          </w:rPr>
          <w:fldChar w:fldCharType="begin"/>
        </w:r>
        <w:r w:rsidR="00140028">
          <w:rPr>
            <w:noProof/>
            <w:webHidden/>
          </w:rPr>
          <w:instrText xml:space="preserve"> PAGEREF _Toc77155407 \h </w:instrText>
        </w:r>
        <w:r w:rsidR="00140028">
          <w:rPr>
            <w:noProof/>
            <w:webHidden/>
          </w:rPr>
        </w:r>
        <w:r w:rsidR="00140028">
          <w:rPr>
            <w:noProof/>
            <w:webHidden/>
          </w:rPr>
          <w:fldChar w:fldCharType="separate"/>
        </w:r>
        <w:r w:rsidR="00344F7D">
          <w:rPr>
            <w:noProof/>
            <w:webHidden/>
          </w:rPr>
          <w:t>2</w:t>
        </w:r>
        <w:r w:rsidR="00140028">
          <w:rPr>
            <w:noProof/>
            <w:webHidden/>
          </w:rPr>
          <w:fldChar w:fldCharType="end"/>
        </w:r>
      </w:hyperlink>
    </w:p>
    <w:p w14:paraId="181CC8DC" w14:textId="77777777" w:rsidR="00140028" w:rsidRDefault="000313B7">
      <w:pPr>
        <w:pStyle w:val="TOC1"/>
        <w:rPr>
          <w:rStyle w:val="Hyperlink"/>
          <w:noProof/>
        </w:rPr>
      </w:pPr>
      <w:hyperlink w:anchor="_Toc77155408" w:history="1">
        <w:r w:rsidR="00140028" w:rsidRPr="005216E1">
          <w:rPr>
            <w:rStyle w:val="Hyperlink"/>
            <w:noProof/>
          </w:rPr>
          <w:t>References</w:t>
        </w:r>
        <w:r w:rsidR="00140028">
          <w:rPr>
            <w:noProof/>
            <w:webHidden/>
          </w:rPr>
          <w:tab/>
        </w:r>
        <w:r w:rsidR="00140028">
          <w:rPr>
            <w:noProof/>
            <w:webHidden/>
          </w:rPr>
          <w:fldChar w:fldCharType="begin"/>
        </w:r>
        <w:r w:rsidR="00140028">
          <w:rPr>
            <w:noProof/>
            <w:webHidden/>
          </w:rPr>
          <w:instrText xml:space="preserve"> PAGEREF _Toc77155408 \h </w:instrText>
        </w:r>
        <w:r w:rsidR="00140028">
          <w:rPr>
            <w:noProof/>
            <w:webHidden/>
          </w:rPr>
        </w:r>
        <w:r w:rsidR="00140028">
          <w:rPr>
            <w:noProof/>
            <w:webHidden/>
          </w:rPr>
          <w:fldChar w:fldCharType="separate"/>
        </w:r>
        <w:r w:rsidR="00344F7D">
          <w:rPr>
            <w:noProof/>
            <w:webHidden/>
          </w:rPr>
          <w:t>2</w:t>
        </w:r>
        <w:r w:rsidR="00140028">
          <w:rPr>
            <w:noProof/>
            <w:webHidden/>
          </w:rPr>
          <w:fldChar w:fldCharType="end"/>
        </w:r>
      </w:hyperlink>
    </w:p>
    <w:p w14:paraId="2352629C" w14:textId="77777777" w:rsidR="00140028" w:rsidRPr="00140028" w:rsidRDefault="00140028" w:rsidP="00140028"/>
    <w:p w14:paraId="2A9DC77A" w14:textId="745FA886" w:rsidR="00FA3612" w:rsidRDefault="000C1CF0" w:rsidP="00E74AB9">
      <w:pPr>
        <w:pStyle w:val="Heading1"/>
      </w:pPr>
      <w:r>
        <w:lastRenderedPageBreak/>
        <w:fldChar w:fldCharType="end"/>
      </w:r>
      <w:bookmarkStart w:id="10" w:name="_Toc77155404"/>
      <w:bookmarkEnd w:id="8"/>
      <w:bookmarkEnd w:id="9"/>
      <w:r w:rsidR="00140028">
        <w:t>Project Goals</w:t>
      </w:r>
      <w:bookmarkEnd w:id="10"/>
    </w:p>
    <w:p w14:paraId="14D0FFD0" w14:textId="0F9040C3" w:rsidR="00985EA7" w:rsidRPr="00985EA7" w:rsidRDefault="00D0405B" w:rsidP="00985EA7">
      <w:r>
        <w:t xml:space="preserve">My overall aim with this project is to create a </w:t>
      </w:r>
      <w:r w:rsidR="0026002F">
        <w:t>camera-based</w:t>
      </w:r>
      <w:r>
        <w:t xml:space="preserve"> speed detection system. The system should be able to autonomously detect a vehicle, take a rapid series of images of the vehicle with a fixed interval between the images</w:t>
      </w:r>
      <w:r w:rsidR="002D2B6B">
        <w:t>, and store these images. When the images have been taken, the system should then be able to process these images</w:t>
      </w:r>
      <w:r w:rsidR="00361960">
        <w:t xml:space="preserve"> into data regarding the distance between the fixed camera and the moving vehicle for each image</w:t>
      </w:r>
      <w:r w:rsidR="00A66E7F">
        <w:t>. Using this data, and the time between each image, the speed between each image can be calculated by taking the distance between two successive images and dividing it by the time between images.</w:t>
      </w:r>
    </w:p>
    <w:p w14:paraId="7A8625C0" w14:textId="77777777" w:rsidR="00140028" w:rsidRDefault="00140028" w:rsidP="00140028">
      <w:pPr>
        <w:pStyle w:val="Heading1"/>
      </w:pPr>
      <w:bookmarkStart w:id="11" w:name="_Toc77155405"/>
      <w:r>
        <w:lastRenderedPageBreak/>
        <w:t>Background and report of literature search</w:t>
      </w:r>
      <w:bookmarkEnd w:id="11"/>
    </w:p>
    <w:p w14:paraId="076336E2" w14:textId="77777777" w:rsidR="00140028" w:rsidRPr="00140028" w:rsidRDefault="00140028" w:rsidP="00140028">
      <w:r>
        <w:t>12 pt text for main body</w:t>
      </w:r>
    </w:p>
    <w:p w14:paraId="043D3786" w14:textId="77777777" w:rsidR="00140028" w:rsidRDefault="00140028" w:rsidP="00140028">
      <w:pPr>
        <w:pStyle w:val="Heading1"/>
      </w:pPr>
      <w:bookmarkStart w:id="12" w:name="_Toc77155406"/>
      <w:r>
        <w:lastRenderedPageBreak/>
        <w:t>Report on Technical Progress</w:t>
      </w:r>
      <w:bookmarkEnd w:id="12"/>
    </w:p>
    <w:p w14:paraId="3B87C4BB" w14:textId="77777777" w:rsidR="00140028" w:rsidRPr="00140028" w:rsidRDefault="00140028" w:rsidP="00140028">
      <w:r>
        <w:t>12 pt text for main body</w:t>
      </w:r>
    </w:p>
    <w:p w14:paraId="6293047C" w14:textId="77777777" w:rsidR="00140028" w:rsidRDefault="00140028" w:rsidP="00140028">
      <w:pPr>
        <w:pStyle w:val="Heading1"/>
      </w:pPr>
      <w:bookmarkStart w:id="13" w:name="_Toc77155407"/>
      <w:r>
        <w:lastRenderedPageBreak/>
        <w:t>Plan of remaining work</w:t>
      </w:r>
      <w:bookmarkEnd w:id="13"/>
    </w:p>
    <w:p w14:paraId="3D1FFEFC" w14:textId="77777777" w:rsidR="00140028" w:rsidRPr="00140028" w:rsidRDefault="00140028" w:rsidP="00140028">
      <w:r>
        <w:t>12 pt text for main body</w:t>
      </w:r>
    </w:p>
    <w:p w14:paraId="0F85DFA5" w14:textId="77777777" w:rsidR="00D209BD" w:rsidRDefault="00D209BD" w:rsidP="00D209BD"/>
    <w:p w14:paraId="1DE1651B" w14:textId="77777777" w:rsidR="00140028" w:rsidRDefault="00140028" w:rsidP="00140028">
      <w:pPr>
        <w:pStyle w:val="OtherHeadernonumbering"/>
      </w:pPr>
      <w:bookmarkStart w:id="14" w:name="_Toc77155408"/>
      <w:r>
        <w:lastRenderedPageBreak/>
        <w:t>References</w:t>
      </w:r>
      <w:bookmarkEnd w:id="14"/>
    </w:p>
    <w:sectPr w:rsidR="00140028" w:rsidSect="000A0027">
      <w:footerReference w:type="even" r:id="rId7"/>
      <w:footerReference w:type="default" r:id="rId8"/>
      <w:pgSz w:w="11906" w:h="16838" w:code="9"/>
      <w:pgMar w:top="1361" w:right="1361" w:bottom="136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D039F" w14:textId="77777777" w:rsidR="000313B7" w:rsidRDefault="000313B7">
      <w:r>
        <w:separator/>
      </w:r>
    </w:p>
  </w:endnote>
  <w:endnote w:type="continuationSeparator" w:id="0">
    <w:p w14:paraId="7535D24D" w14:textId="77777777" w:rsidR="000313B7" w:rsidRDefault="00031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EA597" w14:textId="77777777" w:rsidR="00A245B0" w:rsidRDefault="00A245B0" w:rsidP="00A245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339162" w14:textId="77777777" w:rsidR="00A245B0" w:rsidRDefault="00A245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E94A2" w14:textId="77777777" w:rsidR="00A245B0" w:rsidRDefault="00A245B0" w:rsidP="00A245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A0027">
      <w:rPr>
        <w:rStyle w:val="PageNumber"/>
        <w:noProof/>
      </w:rPr>
      <w:t>4</w:t>
    </w:r>
    <w:r>
      <w:rPr>
        <w:rStyle w:val="PageNumber"/>
      </w:rPr>
      <w:fldChar w:fldCharType="end"/>
    </w:r>
  </w:p>
  <w:p w14:paraId="24F8FC12" w14:textId="77777777" w:rsidR="00A245B0" w:rsidRDefault="00A245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2938C" w14:textId="77777777" w:rsidR="000313B7" w:rsidRDefault="000313B7">
      <w:r>
        <w:separator/>
      </w:r>
    </w:p>
  </w:footnote>
  <w:footnote w:type="continuationSeparator" w:id="0">
    <w:p w14:paraId="1DEDE1D0" w14:textId="77777777" w:rsidR="000313B7" w:rsidRDefault="000313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BF29A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3BE28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F8A0E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D7AFB6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EC8C04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C868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202A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6693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D7CC9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AE98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5F6083"/>
    <w:multiLevelType w:val="multilevel"/>
    <w:tmpl w:val="86608DF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16"/>
        </w:tabs>
        <w:ind w:left="111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282C60E5"/>
    <w:multiLevelType w:val="multilevel"/>
    <w:tmpl w:val="1A2C6470"/>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4EE034E3"/>
    <w:multiLevelType w:val="hybridMultilevel"/>
    <w:tmpl w:val="3CD2A062"/>
    <w:lvl w:ilvl="0" w:tplc="71B4604C">
      <w:start w:val="1"/>
      <w:numFmt w:val="upperLetter"/>
      <w:pStyle w:val="AppendixHeader"/>
      <w:lvlText w:val="Appendix %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09933B2"/>
    <w:multiLevelType w:val="multilevel"/>
    <w:tmpl w:val="F9FE52C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3"/>
  </w:num>
  <w:num w:numId="2">
    <w:abstractNumId w:val="11"/>
  </w:num>
  <w:num w:numId="3">
    <w:abstractNumId w:val="10"/>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DE3"/>
    <w:rsid w:val="000313B7"/>
    <w:rsid w:val="00033122"/>
    <w:rsid w:val="000A0027"/>
    <w:rsid w:val="000C1CF0"/>
    <w:rsid w:val="00110FD2"/>
    <w:rsid w:val="00137F67"/>
    <w:rsid w:val="00140028"/>
    <w:rsid w:val="00191AAC"/>
    <w:rsid w:val="001967D6"/>
    <w:rsid w:val="001A2E95"/>
    <w:rsid w:val="00233692"/>
    <w:rsid w:val="0026002F"/>
    <w:rsid w:val="00292D7F"/>
    <w:rsid w:val="00295B06"/>
    <w:rsid w:val="002C4233"/>
    <w:rsid w:val="002D2B6B"/>
    <w:rsid w:val="002D7493"/>
    <w:rsid w:val="003421B8"/>
    <w:rsid w:val="00344F7D"/>
    <w:rsid w:val="003536CA"/>
    <w:rsid w:val="00361960"/>
    <w:rsid w:val="00406355"/>
    <w:rsid w:val="004448EC"/>
    <w:rsid w:val="00457E59"/>
    <w:rsid w:val="004D5DE3"/>
    <w:rsid w:val="004F0576"/>
    <w:rsid w:val="00503335"/>
    <w:rsid w:val="006165EB"/>
    <w:rsid w:val="00673464"/>
    <w:rsid w:val="007376E0"/>
    <w:rsid w:val="007B14C3"/>
    <w:rsid w:val="0084427B"/>
    <w:rsid w:val="008A1500"/>
    <w:rsid w:val="008B2619"/>
    <w:rsid w:val="009720BC"/>
    <w:rsid w:val="00985EA7"/>
    <w:rsid w:val="00A245B0"/>
    <w:rsid w:val="00A66E7F"/>
    <w:rsid w:val="00AD0B51"/>
    <w:rsid w:val="00AF3D75"/>
    <w:rsid w:val="00BB316C"/>
    <w:rsid w:val="00C17308"/>
    <w:rsid w:val="00C80820"/>
    <w:rsid w:val="00D0405B"/>
    <w:rsid w:val="00D209BD"/>
    <w:rsid w:val="00D54205"/>
    <w:rsid w:val="00D84D13"/>
    <w:rsid w:val="00E74AB9"/>
    <w:rsid w:val="00EC7C41"/>
    <w:rsid w:val="00F13FC6"/>
    <w:rsid w:val="00F27328"/>
    <w:rsid w:val="00FA3612"/>
    <w:rsid w:val="00FA7B6A"/>
    <w:rsid w:val="00FD5F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82C547"/>
  <w14:defaultImageDpi w14:val="300"/>
  <w15:chartTrackingRefBased/>
  <w15:docId w15:val="{F6EEB29E-AC11-48A9-B4E9-6F144FA99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GB"/>
    </w:rPr>
  </w:style>
  <w:style w:type="paragraph" w:styleId="Heading1">
    <w:name w:val="heading 1"/>
    <w:basedOn w:val="Normal"/>
    <w:next w:val="Normal"/>
    <w:qFormat/>
    <w:rsid w:val="000C1CF0"/>
    <w:pPr>
      <w:keepNext/>
      <w:pageBreakBefore/>
      <w:numPr>
        <w:numId w:val="3"/>
      </w:numPr>
      <w:spacing w:before="240" w:after="60" w:line="480" w:lineRule="auto"/>
      <w:ind w:left="431" w:hanging="431"/>
      <w:outlineLvl w:val="0"/>
    </w:pPr>
    <w:rPr>
      <w:rFonts w:ascii="Arial" w:hAnsi="Arial" w:cs="Arial"/>
      <w:b/>
      <w:bCs/>
      <w:kern w:val="32"/>
      <w:sz w:val="32"/>
      <w:szCs w:val="32"/>
    </w:rPr>
  </w:style>
  <w:style w:type="paragraph" w:styleId="Heading2">
    <w:name w:val="heading 2"/>
    <w:basedOn w:val="Normal"/>
    <w:next w:val="Normal"/>
    <w:qFormat/>
    <w:rsid w:val="00292D7F"/>
    <w:pPr>
      <w:keepNext/>
      <w:numPr>
        <w:ilvl w:val="1"/>
        <w:numId w:val="3"/>
      </w:numPr>
      <w:spacing w:before="240" w:after="60"/>
      <w:outlineLvl w:val="1"/>
    </w:pPr>
    <w:rPr>
      <w:rFonts w:ascii="Arial" w:hAnsi="Arial" w:cs="Arial"/>
      <w:b/>
      <w:bCs/>
      <w:iCs/>
      <w:sz w:val="28"/>
      <w:szCs w:val="28"/>
    </w:rPr>
  </w:style>
  <w:style w:type="paragraph" w:styleId="Heading3">
    <w:name w:val="heading 3"/>
    <w:basedOn w:val="Normal"/>
    <w:next w:val="Normal"/>
    <w:qFormat/>
    <w:rsid w:val="00292D7F"/>
    <w:pPr>
      <w:keepNext/>
      <w:numPr>
        <w:ilvl w:val="2"/>
        <w:numId w:val="3"/>
      </w:numPr>
      <w:spacing w:before="240" w:after="60"/>
      <w:outlineLvl w:val="2"/>
    </w:pPr>
    <w:rPr>
      <w:rFonts w:ascii="Arial" w:hAnsi="Arial" w:cs="Arial"/>
      <w:b/>
      <w:bCs/>
      <w:sz w:val="26"/>
      <w:szCs w:val="26"/>
    </w:rPr>
  </w:style>
  <w:style w:type="paragraph" w:styleId="Heading4">
    <w:name w:val="heading 4"/>
    <w:basedOn w:val="Normal"/>
    <w:next w:val="Normal"/>
    <w:qFormat/>
    <w:rsid w:val="00F13FC6"/>
    <w:pPr>
      <w:keepNext/>
      <w:numPr>
        <w:ilvl w:val="3"/>
        <w:numId w:val="3"/>
      </w:numPr>
      <w:spacing w:before="240" w:after="60"/>
      <w:outlineLvl w:val="3"/>
    </w:pPr>
    <w:rPr>
      <w:rFonts w:ascii="Arial" w:hAnsi="Arial"/>
      <w:b/>
      <w:bCs/>
      <w:szCs w:val="26"/>
    </w:rPr>
  </w:style>
  <w:style w:type="paragraph" w:styleId="Heading5">
    <w:name w:val="heading 5"/>
    <w:basedOn w:val="Normal"/>
    <w:next w:val="Normal"/>
    <w:qFormat/>
    <w:rsid w:val="00292D7F"/>
    <w:pPr>
      <w:numPr>
        <w:ilvl w:val="4"/>
        <w:numId w:val="3"/>
      </w:numPr>
      <w:spacing w:before="240" w:after="60"/>
      <w:outlineLvl w:val="4"/>
    </w:pPr>
    <w:rPr>
      <w:b/>
      <w:bCs/>
      <w:iCs/>
    </w:rPr>
  </w:style>
  <w:style w:type="paragraph" w:styleId="Heading6">
    <w:name w:val="heading 6"/>
    <w:basedOn w:val="Normal"/>
    <w:next w:val="Normal"/>
    <w:qFormat/>
    <w:rsid w:val="00F13FC6"/>
    <w:pPr>
      <w:numPr>
        <w:ilvl w:val="5"/>
        <w:numId w:val="3"/>
      </w:numPr>
      <w:spacing w:before="240" w:after="60"/>
      <w:outlineLvl w:val="5"/>
    </w:pPr>
    <w:rPr>
      <w:b/>
      <w:bCs/>
      <w:szCs w:val="22"/>
    </w:rPr>
  </w:style>
  <w:style w:type="paragraph" w:styleId="Heading7">
    <w:name w:val="heading 7"/>
    <w:basedOn w:val="Normal"/>
    <w:next w:val="Normal"/>
    <w:qFormat/>
    <w:rsid w:val="00292D7F"/>
    <w:pPr>
      <w:numPr>
        <w:ilvl w:val="6"/>
        <w:numId w:val="3"/>
      </w:numPr>
      <w:spacing w:before="240" w:after="60"/>
      <w:outlineLvl w:val="6"/>
    </w:pPr>
  </w:style>
  <w:style w:type="paragraph" w:styleId="Heading8">
    <w:name w:val="heading 8"/>
    <w:basedOn w:val="Normal"/>
    <w:next w:val="Normal"/>
    <w:qFormat/>
    <w:rsid w:val="00292D7F"/>
    <w:pPr>
      <w:numPr>
        <w:ilvl w:val="7"/>
        <w:numId w:val="3"/>
      </w:numPr>
      <w:spacing w:before="240" w:after="60"/>
      <w:outlineLvl w:val="7"/>
    </w:pPr>
    <w:rPr>
      <w:iCs/>
    </w:rPr>
  </w:style>
  <w:style w:type="paragraph" w:styleId="Heading9">
    <w:name w:val="heading 9"/>
    <w:basedOn w:val="Normal"/>
    <w:next w:val="Normal"/>
    <w:qFormat/>
    <w:rsid w:val="00292D7F"/>
    <w:pPr>
      <w:numPr>
        <w:ilvl w:val="8"/>
        <w:numId w:val="3"/>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209BD"/>
    <w:rPr>
      <w:color w:val="0000FF"/>
      <w:u w:val="single"/>
    </w:rPr>
  </w:style>
  <w:style w:type="paragraph" w:styleId="TOC1">
    <w:name w:val="toc 1"/>
    <w:basedOn w:val="Normal"/>
    <w:next w:val="Normal"/>
    <w:autoRedefine/>
    <w:semiHidden/>
    <w:rsid w:val="000C1CF0"/>
    <w:pPr>
      <w:tabs>
        <w:tab w:val="left" w:pos="480"/>
        <w:tab w:val="right" w:leader="dot" w:pos="8550"/>
      </w:tabs>
      <w:spacing w:before="60"/>
    </w:pPr>
  </w:style>
  <w:style w:type="paragraph" w:styleId="TOC2">
    <w:name w:val="toc 2"/>
    <w:basedOn w:val="Normal"/>
    <w:next w:val="Normal"/>
    <w:autoRedefine/>
    <w:semiHidden/>
    <w:rsid w:val="00D209BD"/>
    <w:pPr>
      <w:ind w:left="240"/>
    </w:pPr>
  </w:style>
  <w:style w:type="paragraph" w:customStyle="1" w:styleId="TitlePage">
    <w:name w:val="Title Page"/>
    <w:basedOn w:val="Normal"/>
    <w:rsid w:val="007B14C3"/>
    <w:pPr>
      <w:jc w:val="center"/>
    </w:pPr>
    <w:rPr>
      <w:sz w:val="40"/>
      <w:szCs w:val="20"/>
    </w:rPr>
  </w:style>
  <w:style w:type="paragraph" w:customStyle="1" w:styleId="AppendixHeader">
    <w:name w:val="Appendix Header"/>
    <w:basedOn w:val="Normal"/>
    <w:next w:val="Normal"/>
    <w:rsid w:val="000C1CF0"/>
    <w:pPr>
      <w:pageBreakBefore/>
      <w:numPr>
        <w:numId w:val="4"/>
      </w:numPr>
      <w:spacing w:line="480" w:lineRule="auto"/>
      <w:ind w:left="357" w:hanging="357"/>
    </w:pPr>
    <w:rPr>
      <w:rFonts w:ascii="Arial" w:hAnsi="Arial"/>
      <w:b/>
      <w:sz w:val="32"/>
    </w:rPr>
  </w:style>
  <w:style w:type="paragraph" w:customStyle="1" w:styleId="OtherHeadernonumbering">
    <w:name w:val="Other Header (no numbering)"/>
    <w:basedOn w:val="Normal"/>
    <w:next w:val="Normal"/>
    <w:rsid w:val="00E74AB9"/>
    <w:pPr>
      <w:pageBreakBefore/>
      <w:spacing w:line="480" w:lineRule="auto"/>
    </w:pPr>
    <w:rPr>
      <w:rFonts w:ascii="Arial" w:hAnsi="Arial"/>
      <w:b/>
      <w:sz w:val="32"/>
      <w:szCs w:val="32"/>
    </w:rPr>
  </w:style>
  <w:style w:type="paragraph" w:styleId="PlainText">
    <w:name w:val="Plain Text"/>
    <w:basedOn w:val="Normal"/>
    <w:rsid w:val="007B14C3"/>
    <w:rPr>
      <w:rFonts w:ascii="Courier New" w:hAnsi="Courier New" w:cs="Courier New"/>
      <w:sz w:val="20"/>
      <w:szCs w:val="20"/>
    </w:rPr>
  </w:style>
  <w:style w:type="paragraph" w:styleId="Footer">
    <w:name w:val="footer"/>
    <w:basedOn w:val="Normal"/>
    <w:rsid w:val="00A245B0"/>
    <w:pPr>
      <w:tabs>
        <w:tab w:val="center" w:pos="4153"/>
        <w:tab w:val="right" w:pos="8306"/>
      </w:tabs>
    </w:pPr>
  </w:style>
  <w:style w:type="character" w:styleId="PageNumber">
    <w:name w:val="page number"/>
    <w:basedOn w:val="DefaultParagraphFont"/>
    <w:rsid w:val="00A24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13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ga\Desktop\Indivdual-Project\deliverables\progress%20report\Progress%20report%20Edward%20Davi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Progress report Edward Davies.dotx</Template>
  <TotalTime>62</TotalTime>
  <Pages>8</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School of Electronics and Computer Science</vt:lpstr>
    </vt:vector>
  </TitlesOfParts>
  <Company>University of Southampton</Company>
  <LinksUpToDate>false</LinksUpToDate>
  <CharactersWithSpaces>3112</CharactersWithSpaces>
  <SharedDoc>false</SharedDoc>
  <HLinks>
    <vt:vector size="42" baseType="variant">
      <vt:variant>
        <vt:i4>1638451</vt:i4>
      </vt:variant>
      <vt:variant>
        <vt:i4>38</vt:i4>
      </vt:variant>
      <vt:variant>
        <vt:i4>0</vt:i4>
      </vt:variant>
      <vt:variant>
        <vt:i4>5</vt:i4>
      </vt:variant>
      <vt:variant>
        <vt:lpwstr/>
      </vt:variant>
      <vt:variant>
        <vt:lpwstr>_Toc77155408</vt:lpwstr>
      </vt:variant>
      <vt:variant>
        <vt:i4>1441843</vt:i4>
      </vt:variant>
      <vt:variant>
        <vt:i4>32</vt:i4>
      </vt:variant>
      <vt:variant>
        <vt:i4>0</vt:i4>
      </vt:variant>
      <vt:variant>
        <vt:i4>5</vt:i4>
      </vt:variant>
      <vt:variant>
        <vt:lpwstr/>
      </vt:variant>
      <vt:variant>
        <vt:lpwstr>_Toc77155407</vt:lpwstr>
      </vt:variant>
      <vt:variant>
        <vt:i4>1507379</vt:i4>
      </vt:variant>
      <vt:variant>
        <vt:i4>26</vt:i4>
      </vt:variant>
      <vt:variant>
        <vt:i4>0</vt:i4>
      </vt:variant>
      <vt:variant>
        <vt:i4>5</vt:i4>
      </vt:variant>
      <vt:variant>
        <vt:lpwstr/>
      </vt:variant>
      <vt:variant>
        <vt:lpwstr>_Toc77155406</vt:lpwstr>
      </vt:variant>
      <vt:variant>
        <vt:i4>1310771</vt:i4>
      </vt:variant>
      <vt:variant>
        <vt:i4>20</vt:i4>
      </vt:variant>
      <vt:variant>
        <vt:i4>0</vt:i4>
      </vt:variant>
      <vt:variant>
        <vt:i4>5</vt:i4>
      </vt:variant>
      <vt:variant>
        <vt:lpwstr/>
      </vt:variant>
      <vt:variant>
        <vt:lpwstr>_Toc77155405</vt:lpwstr>
      </vt:variant>
      <vt:variant>
        <vt:i4>1376307</vt:i4>
      </vt:variant>
      <vt:variant>
        <vt:i4>14</vt:i4>
      </vt:variant>
      <vt:variant>
        <vt:i4>0</vt:i4>
      </vt:variant>
      <vt:variant>
        <vt:i4>5</vt:i4>
      </vt:variant>
      <vt:variant>
        <vt:lpwstr/>
      </vt:variant>
      <vt:variant>
        <vt:lpwstr>_Toc77155404</vt:lpwstr>
      </vt:variant>
      <vt:variant>
        <vt:i4>1179699</vt:i4>
      </vt:variant>
      <vt:variant>
        <vt:i4>8</vt:i4>
      </vt:variant>
      <vt:variant>
        <vt:i4>0</vt:i4>
      </vt:variant>
      <vt:variant>
        <vt:i4>5</vt:i4>
      </vt:variant>
      <vt:variant>
        <vt:lpwstr/>
      </vt:variant>
      <vt:variant>
        <vt:lpwstr>_Toc77155403</vt:lpwstr>
      </vt:variant>
      <vt:variant>
        <vt:i4>1245235</vt:i4>
      </vt:variant>
      <vt:variant>
        <vt:i4>2</vt:i4>
      </vt:variant>
      <vt:variant>
        <vt:i4>0</vt:i4>
      </vt:variant>
      <vt:variant>
        <vt:i4>5</vt:i4>
      </vt:variant>
      <vt:variant>
        <vt:lpwstr/>
      </vt:variant>
      <vt:variant>
        <vt:lpwstr>_Toc77155402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Electronics and Computer Science</dc:title>
  <dc:subject/>
  <dc:creator>morgan davies</dc:creator>
  <cp:keywords/>
  <dc:description/>
  <cp:lastModifiedBy>morgan davies</cp:lastModifiedBy>
  <cp:revision>29</cp:revision>
  <cp:lastPrinted>1900-01-01T00:00:00Z</cp:lastPrinted>
  <dcterms:created xsi:type="dcterms:W3CDTF">2022-12-04T23:57:00Z</dcterms:created>
  <dcterms:modified xsi:type="dcterms:W3CDTF">2022-12-05T00:59:00Z</dcterms:modified>
</cp:coreProperties>
</file>